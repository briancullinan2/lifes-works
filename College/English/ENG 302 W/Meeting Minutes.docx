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394"/>
        <w:gridCol w:w="121"/>
        <w:gridCol w:w="1891"/>
        <w:gridCol w:w="1250"/>
        <w:gridCol w:w="606"/>
        <w:gridCol w:w="18"/>
        <w:gridCol w:w="1890"/>
        <w:gridCol w:w="1363"/>
        <w:gridCol w:w="18"/>
      </w:tblGrid>
      <w:tr w:rsidR="00E43BAB" w:rsidRPr="00692553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E43BAB" w:rsidP="005052C5">
            <w:pPr>
              <w:pStyle w:val="Heading1"/>
            </w:pPr>
            <w:r>
              <w:t>Meeting Title</w:t>
            </w:r>
          </w:p>
        </w:tc>
      </w:tr>
      <w:tr w:rsidR="00E43BAB" w:rsidRPr="00692553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6F5A4E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11/18/2009</w:t>
            </w:r>
          </w:p>
        </w:tc>
        <w:tc>
          <w:tcPr>
            <w:tcW w:w="1874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6F5A4E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3:00 PM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6F5A4E" w:rsidP="005052C5">
            <w:pPr>
              <w:pStyle w:val="Heading5"/>
            </w:pPr>
            <w:r>
              <w:t>Library</w:t>
            </w:r>
          </w:p>
        </w:tc>
      </w:tr>
      <w:tr w:rsidR="00E43BAB" w:rsidRPr="00692553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Brian Cullinan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Preparation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proofErr w:type="spellStart"/>
            <w:r>
              <w:t>Lun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Brian Cullinan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proofErr w:type="spellStart"/>
            <w:r>
              <w:t>Shiqi</w:t>
            </w:r>
            <w:proofErr w:type="spellEnd"/>
            <w:r>
              <w:t xml:space="preserve"> Wang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 xml:space="preserve">Brian Cullinan, </w:t>
            </w:r>
            <w:proofErr w:type="spellStart"/>
            <w:r>
              <w:t>Lun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, </w:t>
            </w:r>
            <w:proofErr w:type="spellStart"/>
            <w:r>
              <w:t>Shiqi</w:t>
            </w:r>
            <w:proofErr w:type="spellEnd"/>
            <w:r>
              <w:t xml:space="preserve"> Wang</w:t>
            </w:r>
          </w:p>
        </w:tc>
      </w:tr>
      <w:tr w:rsidR="0085168B" w:rsidRPr="00692553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6F5A4E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bookmarkStart w:id="1" w:name="MinuteItems"/>
            <w:bookmarkStart w:id="2" w:name="MinuteTopicSection"/>
            <w:bookmarkEnd w:id="1"/>
            <w:r>
              <w:t>10 Min</w:t>
            </w:r>
          </w:p>
        </w:tc>
        <w:tc>
          <w:tcPr>
            <w:tcW w:w="3765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6F5A4E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Introduction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6F5A4E" w:rsidP="005052C5">
            <w:pPr>
              <w:pStyle w:val="Heading5"/>
            </w:pPr>
            <w:r>
              <w:t>Shiqi Wang</w:t>
            </w:r>
          </w:p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Elaborate on topics more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Define social networking; official definition, and easy to understand definition</w:t>
            </w:r>
          </w:p>
        </w:tc>
      </w:tr>
      <w:tr w:rsidR="00C166AB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6F5A4E" w:rsidP="005052C5">
            <w:r>
              <w:t>Good start</w:t>
            </w:r>
          </w:p>
        </w:tc>
      </w:tr>
      <w:tr w:rsidR="00CB3760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6F5A4E" w:rsidP="005052C5">
            <w:r>
              <w:t>Almost ready to compile into final paper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Will be used in presentation</w:t>
            </w:r>
          </w:p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6F5A4E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bookmarkStart w:id="8" w:name="MinuteAdditional"/>
            <w:bookmarkEnd w:id="2"/>
            <w:bookmarkEnd w:id="8"/>
            <w:r>
              <w:t>10 Min</w:t>
            </w:r>
          </w:p>
        </w:tc>
        <w:tc>
          <w:tcPr>
            <w:tcW w:w="3765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6F5A4E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Types of Social Networking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6F5A4E" w:rsidP="005052C5">
            <w:pPr>
              <w:pStyle w:val="Heading5"/>
            </w:pPr>
            <w:r>
              <w:t>Lun Hai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6F5A4E" w:rsidP="005052C5">
            <w:r>
              <w:t>Define each type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Added “Development” networking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Defined the link between development networking and professional networking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6F5A4E" w:rsidP="005052C5">
            <w:r>
              <w:t>Elaborate on each topic more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Need pictures for presentation of each website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Cite the sources</w:t>
            </w: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proofErr w:type="spellStart"/>
            <w:r>
              <w:t>Lun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5052C5">
            <w:r>
              <w:t>Friday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CE6342" w:rsidRPr="00692553">
        <w:tblPrEx>
          <w:tblBorders>
            <w:bottom w:val="single" w:sz="12" w:space="0" w:color="999999"/>
          </w:tblBorders>
        </w:tblPrEx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495E0E" w:rsidRDefault="006F5A4E" w:rsidP="00495E0E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10 Min</w:t>
            </w:r>
          </w:p>
        </w:tc>
        <w:tc>
          <w:tcPr>
            <w:tcW w:w="3868" w:type="dxa"/>
            <w:gridSpan w:val="4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692553" w:rsidRDefault="006F5A4E" w:rsidP="00495E0E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Advantages of Social Networking</w:t>
            </w:r>
          </w:p>
        </w:tc>
        <w:tc>
          <w:tcPr>
            <w:tcW w:w="327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CE6342" w:rsidRDefault="006F5A4E" w:rsidP="00495E0E">
            <w:pPr>
              <w:pStyle w:val="Heading5"/>
            </w:pPr>
            <w:r>
              <w:t>Lun Hai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6F5A4E" w:rsidP="00D621F4">
            <w:r>
              <w:t>This section must be convincing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D621F4">
            <w:r>
              <w:lastRenderedPageBreak/>
              <w:t>Main argument section, convince people how great it is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6F5A4E" w:rsidP="00D621F4">
            <w:r>
              <w:t>Pretty good, needs a little work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6F5A4E" w:rsidP="00D621F4">
            <w:r>
              <w:t>Almost ready to add to final paper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5C7F" w:rsidP="00D621F4">
            <w:r>
              <w:t xml:space="preserve">More works cited, submit to </w:t>
            </w:r>
            <w:proofErr w:type="spellStart"/>
            <w:r>
              <w:t>Shiqi</w:t>
            </w:r>
            <w:proofErr w:type="spellEnd"/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5C7F" w:rsidP="00D621F4">
            <w:proofErr w:type="spellStart"/>
            <w:r>
              <w:t>Lun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and </w:t>
            </w:r>
            <w:proofErr w:type="spellStart"/>
            <w:r>
              <w:t>Shiqi</w:t>
            </w:r>
            <w:proofErr w:type="spellEnd"/>
            <w:r>
              <w:t xml:space="preserve"> Wang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4F5C7F" w:rsidP="00D621F4">
            <w:r>
              <w:t>Friday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456620" w:rsidRPr="00692553">
        <w:trPr>
          <w:trHeight w:hRule="exact"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  <w:tr w:rsidR="00456620" w:rsidRPr="00692553">
        <w:trPr>
          <w:trHeight w:val="360"/>
          <w:jc w:val="center"/>
        </w:trPr>
        <w:tc>
          <w:tcPr>
            <w:tcW w:w="2342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692553" w:rsidRDefault="004F5C7F" w:rsidP="00456620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10 Min</w:t>
            </w:r>
          </w:p>
        </w:tc>
        <w:tc>
          <w:tcPr>
            <w:tcW w:w="3747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692553" w:rsidRDefault="004F5C7F" w:rsidP="00456620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How to Use Social Networking</w:t>
            </w:r>
          </w:p>
        </w:tc>
        <w:tc>
          <w:tcPr>
            <w:tcW w:w="3289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F5C7F" w:rsidP="00456620">
            <w:pPr>
              <w:pStyle w:val="Heading5"/>
            </w:pPr>
            <w:r>
              <w:t>Brian Cullinan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4F5C7F" w:rsidP="00E4591C">
            <w:r>
              <w:t>How to find the appropriate social networking cite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What is web presence, defined for group and paper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Instructional process like the ones discussed in class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4F5C7F" w:rsidP="00E4591C">
            <w:r>
              <w:t>Edit the instructions so it doesn’t break any rules discussed in chapter 20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Almost ready to be added to paper</w:t>
            </w:r>
          </w:p>
        </w:tc>
      </w:tr>
      <w:tr w:rsidR="00C166A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C166AB" w:rsidP="00D621F4"/>
        </w:tc>
      </w:tr>
      <w:tr w:rsidR="00987202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Make edits</w:t>
            </w: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Brian Cullinan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Friday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456620" w:rsidRPr="00456620">
        <w:trPr>
          <w:trHeight w:hRule="exact"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  <w:tr w:rsidR="00456620" w:rsidRPr="00692553">
        <w:trPr>
          <w:trHeight w:val="360"/>
          <w:jc w:val="center"/>
        </w:trPr>
        <w:tc>
          <w:tcPr>
            <w:tcW w:w="2342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692553" w:rsidRDefault="004F5C7F" w:rsidP="00456620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10 Min</w:t>
            </w:r>
          </w:p>
        </w:tc>
        <w:tc>
          <w:tcPr>
            <w:tcW w:w="3747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692553" w:rsidRDefault="004F5C7F" w:rsidP="00456620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Conclusion and Works Cited</w:t>
            </w:r>
          </w:p>
        </w:tc>
        <w:tc>
          <w:tcPr>
            <w:tcW w:w="3289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F5C7F" w:rsidP="00456620">
            <w:pPr>
              <w:pStyle w:val="Heading5"/>
            </w:pPr>
            <w:r>
              <w:t>Brian and Shiqi</w:t>
            </w:r>
          </w:p>
        </w:tc>
      </w:tr>
      <w:tr w:rsidR="00C166AB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166AB" w:rsidRPr="00692553" w:rsidRDefault="00C166AB" w:rsidP="00C166AB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4F5C7F" w:rsidP="00D621F4">
            <w:r>
              <w:t>What to include in the concluding paragraph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How to format works cited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C166AB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C166AB" w:rsidRPr="00692553" w:rsidRDefault="00C166AB" w:rsidP="00C166AB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166AB" w:rsidRPr="00692553" w:rsidRDefault="004F5C7F" w:rsidP="00D621F4">
            <w:r>
              <w:t>Ready to add to paper as soon as the rest is done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Deadline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Finish other sections in order to complete these</w:t>
            </w: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Everyone</w:t>
            </w:r>
          </w:p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Friday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BB5323" w:rsidRDefault="00BB5323" w:rsidP="007554A1">
      <w:pPr>
        <w:pStyle w:val="Heading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None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Resource persons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Brian Cullinan</w:t>
            </w:r>
          </w:p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4F5C7F" w:rsidP="00D621F4">
            <w:r>
              <w:t>Was a productive meeting</w:t>
            </w:r>
          </w:p>
        </w:tc>
      </w:tr>
    </w:tbl>
    <w:p w:rsidR="0085168B" w:rsidRPr="00692553" w:rsidRDefault="0085168B" w:rsidP="00BB5323"/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</w:compat>
  <w:rsids>
    <w:rsidRoot w:val="00AA7845"/>
    <w:rsid w:val="000145A5"/>
    <w:rsid w:val="00043514"/>
    <w:rsid w:val="001B60D2"/>
    <w:rsid w:val="002138F0"/>
    <w:rsid w:val="00417272"/>
    <w:rsid w:val="00456620"/>
    <w:rsid w:val="00495E0E"/>
    <w:rsid w:val="004F5C7F"/>
    <w:rsid w:val="005052C5"/>
    <w:rsid w:val="00531002"/>
    <w:rsid w:val="00692553"/>
    <w:rsid w:val="006F5A4E"/>
    <w:rsid w:val="007554A1"/>
    <w:rsid w:val="007C174F"/>
    <w:rsid w:val="0085168B"/>
    <w:rsid w:val="008F49C0"/>
    <w:rsid w:val="00987202"/>
    <w:rsid w:val="00AA7845"/>
    <w:rsid w:val="00AE3851"/>
    <w:rsid w:val="00B84015"/>
    <w:rsid w:val="00BB5323"/>
    <w:rsid w:val="00C166AB"/>
    <w:rsid w:val="00CB3760"/>
    <w:rsid w:val="00CE6342"/>
    <w:rsid w:val="00D621F4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lk\Application%20Dat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</dc:creator>
  <cp:keywords/>
  <dc:description/>
  <cp:lastModifiedBy>Brian Cullinan</cp:lastModifiedBy>
  <cp:revision>2</cp:revision>
  <cp:lastPrinted>2004-01-21T19:22:00Z</cp:lastPrinted>
  <dcterms:created xsi:type="dcterms:W3CDTF">2009-11-18T15:26:00Z</dcterms:created>
  <dcterms:modified xsi:type="dcterms:W3CDTF">2009-11-18T15:26:00Z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